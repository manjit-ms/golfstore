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2E6" w:rsidRDefault="00854CA4">
      <w:pPr>
        <w:rPr>
          <w:b/>
          <w:sz w:val="40"/>
          <w:szCs w:val="40"/>
        </w:rPr>
      </w:pPr>
      <w:r w:rsidRPr="00854CA4">
        <w:rPr>
          <w:b/>
          <w:sz w:val="40"/>
          <w:szCs w:val="40"/>
        </w:rPr>
        <w:t>Join us</w:t>
      </w:r>
    </w:p>
    <w:p w:rsidR="00854CA4" w:rsidRPr="00854CA4" w:rsidRDefault="00854CA4" w:rsidP="00854CA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854CA4">
        <w:rPr>
          <w:b/>
          <w:sz w:val="24"/>
          <w:szCs w:val="24"/>
        </w:rPr>
        <w:t>Reg</w:t>
      </w:r>
      <w:proofErr w:type="spellEnd"/>
      <w:r w:rsidRPr="00854CA4">
        <w:rPr>
          <w:b/>
          <w:sz w:val="24"/>
          <w:szCs w:val="24"/>
        </w:rPr>
        <w:t xml:space="preserve"> Form</w:t>
      </w:r>
    </w:p>
    <w:p w:rsidR="00854CA4" w:rsidRPr="00854CA4" w:rsidRDefault="00854CA4" w:rsidP="00854CA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54CA4">
        <w:rPr>
          <w:sz w:val="24"/>
          <w:szCs w:val="24"/>
        </w:rPr>
        <w:t>Community classes registration</w:t>
      </w:r>
    </w:p>
    <w:p w:rsidR="00854CA4" w:rsidRPr="00854CA4" w:rsidRDefault="00854CA4" w:rsidP="00854CA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54CA4">
        <w:rPr>
          <w:sz w:val="24"/>
          <w:szCs w:val="24"/>
        </w:rPr>
        <w:t>Haiku registration</w:t>
      </w:r>
    </w:p>
    <w:p w:rsidR="00854CA4" w:rsidRDefault="00854CA4" w:rsidP="00854CA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54CA4">
        <w:rPr>
          <w:sz w:val="24"/>
          <w:szCs w:val="24"/>
        </w:rPr>
        <w:t>Maui country registration</w:t>
      </w:r>
    </w:p>
    <w:p w:rsidR="006B4AAD" w:rsidRPr="006B4AAD" w:rsidRDefault="006B4AAD" w:rsidP="006B4AAD">
      <w:pPr>
        <w:rPr>
          <w:sz w:val="24"/>
          <w:szCs w:val="24"/>
        </w:rPr>
      </w:pPr>
    </w:p>
    <w:p w:rsidR="00854CA4" w:rsidRPr="00854CA4" w:rsidRDefault="00854CA4" w:rsidP="00854CA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854CA4">
        <w:rPr>
          <w:b/>
          <w:sz w:val="24"/>
          <w:szCs w:val="24"/>
        </w:rPr>
        <w:t xml:space="preserve">Pay </w:t>
      </w:r>
    </w:p>
    <w:p w:rsidR="00854CA4" w:rsidRDefault="00854CA4" w:rsidP="00854C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Wetsuit payment form</w:t>
      </w:r>
    </w:p>
    <w:p w:rsidR="00854CA4" w:rsidRDefault="00854CA4" w:rsidP="00854C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Community classes payment form</w:t>
      </w:r>
    </w:p>
    <w:p w:rsidR="00854CA4" w:rsidRDefault="00854CA4" w:rsidP="00854C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Haiku payment form</w:t>
      </w:r>
    </w:p>
    <w:p w:rsidR="00854CA4" w:rsidRDefault="00854CA4" w:rsidP="00854C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Mai country club payment form</w:t>
      </w:r>
    </w:p>
    <w:p w:rsidR="00854CA4" w:rsidRPr="006B4AAD" w:rsidRDefault="00854CA4" w:rsidP="00854CA4">
      <w:pPr>
        <w:rPr>
          <w:b/>
          <w:sz w:val="40"/>
          <w:szCs w:val="40"/>
        </w:rPr>
      </w:pPr>
    </w:p>
    <w:p w:rsidR="00854CA4" w:rsidRDefault="006B4AAD">
      <w:pPr>
        <w:rPr>
          <w:b/>
          <w:sz w:val="40"/>
          <w:szCs w:val="40"/>
        </w:rPr>
      </w:pPr>
      <w:r w:rsidRPr="006B4AAD">
        <w:rPr>
          <w:b/>
          <w:sz w:val="40"/>
          <w:szCs w:val="40"/>
        </w:rPr>
        <w:t>Home</w:t>
      </w:r>
    </w:p>
    <w:p w:rsidR="006B4AAD" w:rsidRDefault="006B4AAD" w:rsidP="006B4AA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Photo gallery</w:t>
      </w:r>
    </w:p>
    <w:p w:rsidR="006B4AAD" w:rsidRPr="006B4AAD" w:rsidRDefault="006B4AAD" w:rsidP="006B4AA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6B4AAD">
        <w:rPr>
          <w:sz w:val="24"/>
          <w:szCs w:val="24"/>
        </w:rPr>
        <w:t>Vedio</w:t>
      </w:r>
      <w:proofErr w:type="spellEnd"/>
      <w:r w:rsidRPr="006B4AAD">
        <w:rPr>
          <w:sz w:val="24"/>
          <w:szCs w:val="24"/>
        </w:rPr>
        <w:t xml:space="preserve"> clips</w:t>
      </w:r>
    </w:p>
    <w:p w:rsidR="006B4AAD" w:rsidRDefault="006B4AAD" w:rsidP="006B4AA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Games and activities</w:t>
      </w:r>
    </w:p>
    <w:p w:rsidR="006B4AAD" w:rsidRDefault="006B4AAD" w:rsidP="006B4AA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Classes offered</w:t>
      </w:r>
    </w:p>
    <w:p w:rsidR="006B4AAD" w:rsidRDefault="006B4AAD" w:rsidP="006B4AAD">
      <w:pPr>
        <w:rPr>
          <w:sz w:val="24"/>
          <w:szCs w:val="24"/>
        </w:rPr>
      </w:pPr>
    </w:p>
    <w:p w:rsidR="006B4AAD" w:rsidRDefault="006B4AAD" w:rsidP="006B4AAD">
      <w:pPr>
        <w:rPr>
          <w:b/>
          <w:sz w:val="40"/>
          <w:szCs w:val="40"/>
        </w:rPr>
      </w:pPr>
      <w:r w:rsidRPr="006B4AAD">
        <w:rPr>
          <w:b/>
          <w:sz w:val="40"/>
          <w:szCs w:val="40"/>
        </w:rPr>
        <w:t>About Us</w:t>
      </w:r>
    </w:p>
    <w:p w:rsidR="006B4AAD" w:rsidRDefault="006B4AAD" w:rsidP="006B4AA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B4AAD">
        <w:rPr>
          <w:sz w:val="24"/>
          <w:szCs w:val="24"/>
        </w:rPr>
        <w:t>Small but important details</w:t>
      </w:r>
    </w:p>
    <w:p w:rsidR="006B4AAD" w:rsidRDefault="002319AC" w:rsidP="002319A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319AC">
        <w:rPr>
          <w:sz w:val="24"/>
          <w:szCs w:val="24"/>
        </w:rPr>
        <w:t>Instructors</w:t>
      </w:r>
    </w:p>
    <w:p w:rsidR="002319AC" w:rsidRPr="002319AC" w:rsidRDefault="002319AC" w:rsidP="002319AC">
      <w:pPr>
        <w:rPr>
          <w:sz w:val="24"/>
          <w:szCs w:val="24"/>
        </w:rPr>
      </w:pPr>
    </w:p>
    <w:p w:rsidR="006B4AAD" w:rsidRPr="006B4AAD" w:rsidRDefault="006B4AAD" w:rsidP="006B4AAD">
      <w:pPr>
        <w:rPr>
          <w:sz w:val="24"/>
          <w:szCs w:val="24"/>
        </w:rPr>
      </w:pPr>
    </w:p>
    <w:p w:rsidR="006B4AAD" w:rsidRDefault="006B4AAD" w:rsidP="006B4AAD">
      <w:pPr>
        <w:rPr>
          <w:b/>
          <w:sz w:val="40"/>
          <w:szCs w:val="40"/>
        </w:rPr>
      </w:pPr>
      <w:r w:rsidRPr="006B4AAD">
        <w:rPr>
          <w:b/>
          <w:sz w:val="40"/>
          <w:szCs w:val="40"/>
        </w:rPr>
        <w:t>Policies</w:t>
      </w:r>
    </w:p>
    <w:p w:rsidR="006B4AAD" w:rsidRPr="002319AC" w:rsidRDefault="006B4AAD" w:rsidP="006B4AAD">
      <w:pPr>
        <w:pStyle w:val="ListParagraph"/>
        <w:numPr>
          <w:ilvl w:val="0"/>
          <w:numId w:val="7"/>
        </w:numPr>
        <w:rPr>
          <w:b/>
          <w:sz w:val="40"/>
          <w:szCs w:val="40"/>
        </w:rPr>
      </w:pPr>
      <w:r w:rsidRPr="006B4AAD">
        <w:rPr>
          <w:sz w:val="24"/>
          <w:szCs w:val="24"/>
        </w:rPr>
        <w:t xml:space="preserve">Refund and cancellation </w:t>
      </w:r>
    </w:p>
    <w:p w:rsidR="002319AC" w:rsidRPr="002319AC" w:rsidRDefault="002319AC" w:rsidP="002319AC">
      <w:pPr>
        <w:ind w:left="360"/>
        <w:rPr>
          <w:b/>
          <w:sz w:val="40"/>
          <w:szCs w:val="40"/>
        </w:rPr>
      </w:pPr>
    </w:p>
    <w:p w:rsidR="002319AC" w:rsidRPr="006B4AAD" w:rsidRDefault="002319AC" w:rsidP="006B4AAD">
      <w:pPr>
        <w:pStyle w:val="ListParagraph"/>
        <w:numPr>
          <w:ilvl w:val="0"/>
          <w:numId w:val="7"/>
        </w:numPr>
        <w:rPr>
          <w:b/>
          <w:sz w:val="40"/>
          <w:szCs w:val="40"/>
        </w:rPr>
      </w:pPr>
    </w:p>
    <w:p w:rsidR="006B4AAD" w:rsidRDefault="006B4AAD" w:rsidP="002319AC">
      <w:pPr>
        <w:rPr>
          <w:b/>
          <w:sz w:val="40"/>
          <w:szCs w:val="40"/>
        </w:rPr>
      </w:pPr>
    </w:p>
    <w:p w:rsidR="002319AC" w:rsidRDefault="002319AC" w:rsidP="002319AC">
      <w:pPr>
        <w:rPr>
          <w:b/>
          <w:sz w:val="40"/>
          <w:szCs w:val="40"/>
        </w:rPr>
      </w:pPr>
      <w:r w:rsidRPr="002319AC">
        <w:rPr>
          <w:b/>
          <w:sz w:val="40"/>
          <w:szCs w:val="40"/>
        </w:rPr>
        <w:t>Certification</w:t>
      </w:r>
    </w:p>
    <w:p w:rsidR="002319AC" w:rsidRDefault="002319AC" w:rsidP="002319AC">
      <w:pPr>
        <w:rPr>
          <w:b/>
          <w:sz w:val="40"/>
          <w:szCs w:val="40"/>
        </w:rPr>
      </w:pPr>
    </w:p>
    <w:p w:rsidR="002319AC" w:rsidRPr="002319AC" w:rsidRDefault="002C2948" w:rsidP="002319AC">
      <w:pPr>
        <w:rPr>
          <w:b/>
          <w:sz w:val="40"/>
          <w:szCs w:val="40"/>
        </w:rPr>
      </w:pPr>
      <w:r>
        <w:rPr>
          <w:b/>
          <w:sz w:val="40"/>
          <w:szCs w:val="40"/>
        </w:rPr>
        <w:t>Classes</w:t>
      </w:r>
    </w:p>
    <w:p w:rsidR="00854CA4" w:rsidRDefault="002C2948" w:rsidP="002C2948">
      <w:pPr>
        <w:pStyle w:val="ListParagraph"/>
        <w:numPr>
          <w:ilvl w:val="0"/>
          <w:numId w:val="8"/>
        </w:numPr>
      </w:pPr>
      <w:r w:rsidRPr="002C2948">
        <w:t>SLU Classes</w:t>
      </w:r>
    </w:p>
    <w:p w:rsidR="002C2948" w:rsidRDefault="002C2948" w:rsidP="002C2948">
      <w:pPr>
        <w:pStyle w:val="ListParagraph"/>
        <w:numPr>
          <w:ilvl w:val="0"/>
          <w:numId w:val="8"/>
        </w:numPr>
      </w:pPr>
      <w:r>
        <w:t>ARC Classes</w:t>
      </w:r>
    </w:p>
    <w:p w:rsidR="002C2948" w:rsidRDefault="002C2948" w:rsidP="002C2948">
      <w:pPr>
        <w:pStyle w:val="ListParagraph"/>
        <w:numPr>
          <w:ilvl w:val="0"/>
          <w:numId w:val="8"/>
        </w:numPr>
      </w:pPr>
      <w:r>
        <w:t>Adult</w:t>
      </w:r>
    </w:p>
    <w:p w:rsidR="002C2948" w:rsidRDefault="002C2948" w:rsidP="002C2948">
      <w:pPr>
        <w:pStyle w:val="ListParagraph"/>
        <w:numPr>
          <w:ilvl w:val="0"/>
          <w:numId w:val="8"/>
        </w:numPr>
      </w:pPr>
      <w:r>
        <w:t>Start a New Class</w:t>
      </w:r>
    </w:p>
    <w:p w:rsidR="002C2948" w:rsidRDefault="002C2948" w:rsidP="002C2948">
      <w:pPr>
        <w:pStyle w:val="ListParagraph"/>
        <w:numPr>
          <w:ilvl w:val="0"/>
          <w:numId w:val="8"/>
        </w:numPr>
      </w:pPr>
      <w:bookmarkStart w:id="0" w:name="_GoBack"/>
      <w:bookmarkEnd w:id="0"/>
    </w:p>
    <w:p w:rsidR="002C2948" w:rsidRDefault="002C2948" w:rsidP="002C2948">
      <w:pPr>
        <w:pStyle w:val="ListParagraph"/>
        <w:numPr>
          <w:ilvl w:val="0"/>
          <w:numId w:val="8"/>
        </w:numPr>
      </w:pPr>
    </w:p>
    <w:sectPr w:rsidR="002C2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157E0"/>
    <w:multiLevelType w:val="hybridMultilevel"/>
    <w:tmpl w:val="02CE12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45294"/>
    <w:multiLevelType w:val="hybridMultilevel"/>
    <w:tmpl w:val="064283C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B2912"/>
    <w:multiLevelType w:val="hybridMultilevel"/>
    <w:tmpl w:val="C3681D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70038"/>
    <w:multiLevelType w:val="hybridMultilevel"/>
    <w:tmpl w:val="FFEEF5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C41EBD"/>
    <w:multiLevelType w:val="hybridMultilevel"/>
    <w:tmpl w:val="C97AE9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517304"/>
    <w:multiLevelType w:val="hybridMultilevel"/>
    <w:tmpl w:val="862247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765F01"/>
    <w:multiLevelType w:val="hybridMultilevel"/>
    <w:tmpl w:val="D9AC5C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170840"/>
    <w:multiLevelType w:val="hybridMultilevel"/>
    <w:tmpl w:val="2DD0D9E0"/>
    <w:lvl w:ilvl="0" w:tplc="18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CA4"/>
    <w:rsid w:val="002319AC"/>
    <w:rsid w:val="002C2948"/>
    <w:rsid w:val="0052501A"/>
    <w:rsid w:val="006B4AAD"/>
    <w:rsid w:val="00854CA4"/>
    <w:rsid w:val="0087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C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5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11FDB3F0</Template>
  <TotalTime>41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Manjit Singh</dc:creator>
  <cp:lastModifiedBy>Manjit Singh</cp:lastModifiedBy>
  <cp:revision>1</cp:revision>
  <dcterms:created xsi:type="dcterms:W3CDTF">2013-09-30T20:24:00Z</dcterms:created>
  <dcterms:modified xsi:type="dcterms:W3CDTF">2013-09-30T21:05:00Z</dcterms:modified>
</cp:coreProperties>
</file>