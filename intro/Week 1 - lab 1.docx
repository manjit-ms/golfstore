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29E" w:rsidRPr="008F03D0" w:rsidRDefault="008F03D0">
      <w:pPr>
        <w:rPr>
          <w:b/>
        </w:rPr>
      </w:pPr>
      <w:r w:rsidRPr="008F03D0">
        <w:rPr>
          <w:b/>
        </w:rPr>
        <w:t>Week 1 – Lab 1</w:t>
      </w:r>
    </w:p>
    <w:p w:rsidR="008F03D0" w:rsidRDefault="008F03D0"/>
    <w:p w:rsidR="008F03D0" w:rsidRDefault="008F03D0">
      <w:r>
        <w:t xml:space="preserve">You are required to identify the components required for the computer choice for the following </w:t>
      </w:r>
      <w:proofErr w:type="gramStart"/>
      <w:r>
        <w:t>customers :</w:t>
      </w:r>
      <w:proofErr w:type="gramEnd"/>
      <w:r>
        <w:t>-</w:t>
      </w:r>
    </w:p>
    <w:p w:rsidR="008F03D0" w:rsidRDefault="008F03D0">
      <w:r>
        <w:tab/>
        <w:t>For each system identify the component required and find the price of the parts you recommend.</w:t>
      </w:r>
    </w:p>
    <w:p w:rsidR="00A115D0" w:rsidRDefault="00A115D0">
      <w:r>
        <w:t>Justify your choices.</w:t>
      </w:r>
    </w:p>
    <w:p w:rsidR="008F03D0" w:rsidRDefault="008F03D0"/>
    <w:p w:rsidR="008F03D0" w:rsidRDefault="008F03D0" w:rsidP="008F03D0">
      <w:r>
        <w:t>Small business user needs to share files, printers and basic office functions</w:t>
      </w:r>
    </w:p>
    <w:p w:rsidR="00BC5FB7" w:rsidRDefault="00BC5FB7" w:rsidP="008F03D0">
      <w:r>
        <w:t xml:space="preserve">In small Business we need printer, scanner, projector, </w:t>
      </w:r>
    </w:p>
    <w:p w:rsidR="00BC5FB7" w:rsidRDefault="00BC5FB7" w:rsidP="008F03D0"/>
    <w:p w:rsidR="008F03D0" w:rsidRDefault="008F03D0" w:rsidP="008F03D0"/>
    <w:p w:rsidR="008F03D0" w:rsidRDefault="008F03D0" w:rsidP="008F03D0">
      <w:r>
        <w:t>Student going away to college</w:t>
      </w:r>
    </w:p>
    <w:p w:rsidR="00BC5FB7" w:rsidRDefault="00BC5FB7" w:rsidP="008F03D0">
      <w:r>
        <w:t xml:space="preserve">If I am a student I will prefer a laptop because of portability. It should be cheaper and basic because </w:t>
      </w:r>
    </w:p>
    <w:p w:rsidR="00BC5FB7" w:rsidRDefault="00BC5FB7" w:rsidP="008F03D0">
      <w:proofErr w:type="gramStart"/>
      <w:r>
        <w:t>Student</w:t>
      </w:r>
      <w:r w:rsidR="0006589A">
        <w:t xml:space="preserve"> </w:t>
      </w:r>
      <w:r>
        <w:t xml:space="preserve"> don’t</w:t>
      </w:r>
      <w:proofErr w:type="gramEnd"/>
      <w:r>
        <w:t xml:space="preserve"> need high graphics, </w:t>
      </w:r>
      <w:r w:rsidR="00D31B8B">
        <w:t xml:space="preserve">don’t need high storage, basically just basics. </w:t>
      </w:r>
    </w:p>
    <w:p w:rsidR="00D31B8B" w:rsidRDefault="00D31B8B" w:rsidP="008F03D0">
      <w:r>
        <w:t xml:space="preserve">Dell </w:t>
      </w:r>
      <w:proofErr w:type="spellStart"/>
      <w:r>
        <w:t>inspiron</w:t>
      </w:r>
      <w:proofErr w:type="spellEnd"/>
      <w:r>
        <w:t xml:space="preserve"> 15</w:t>
      </w:r>
      <w:r w:rsidR="0006589A">
        <w:t xml:space="preserve"> price   euro 349</w:t>
      </w:r>
    </w:p>
    <w:p w:rsidR="00D31B8B" w:rsidRDefault="0006589A" w:rsidP="008F03D0">
      <w:r>
        <w:t xml:space="preserve">Processor is 1.6Ghz </w:t>
      </w:r>
      <w:proofErr w:type="gramStart"/>
      <w:r>
        <w:t>Intel</w:t>
      </w:r>
      <w:r w:rsidR="00C91F99">
        <w:t xml:space="preserve"> </w:t>
      </w:r>
      <w:r>
        <w:t xml:space="preserve"> </w:t>
      </w:r>
      <w:proofErr w:type="spellStart"/>
      <w:r>
        <w:t>celron</w:t>
      </w:r>
      <w:proofErr w:type="spellEnd"/>
      <w:proofErr w:type="gramEnd"/>
      <w:r w:rsidR="00C91F99">
        <w:t>(2mb cache)</w:t>
      </w:r>
      <w:r>
        <w:t xml:space="preserve">, 4 </w:t>
      </w:r>
      <w:proofErr w:type="spellStart"/>
      <w:r>
        <w:t>gb</w:t>
      </w:r>
      <w:proofErr w:type="spellEnd"/>
      <w:r>
        <w:t xml:space="preserve"> ram, hard drive is 32gb</w:t>
      </w:r>
      <w:r w:rsidR="00C91F99">
        <w:t xml:space="preserve">, optical drive 8x </w:t>
      </w:r>
      <w:proofErr w:type="spellStart"/>
      <w:r w:rsidR="00C91F99">
        <w:t>dvd</w:t>
      </w:r>
      <w:proofErr w:type="spellEnd"/>
      <w:r w:rsidR="00C91F99">
        <w:t xml:space="preserve"> +/-</w:t>
      </w:r>
      <w:proofErr w:type="spellStart"/>
      <w:r w:rsidR="00C91F99">
        <w:t>rw</w:t>
      </w:r>
      <w:proofErr w:type="spellEnd"/>
      <w:r w:rsidR="00C91F99">
        <w:t xml:space="preserve"> 1year collect</w:t>
      </w:r>
    </w:p>
    <w:p w:rsidR="00C91F99" w:rsidRPr="00C91F99" w:rsidRDefault="00C91F99" w:rsidP="008F03D0">
      <w:pPr>
        <w:rPr>
          <w:lang w:val="en-US"/>
        </w:rPr>
      </w:pPr>
      <w:r>
        <w:t xml:space="preserve">And return service, weight is 2.25 kg. </w:t>
      </w:r>
      <w:proofErr w:type="gramStart"/>
      <w:r>
        <w:t>display</w:t>
      </w:r>
      <w:proofErr w:type="gramEnd"/>
      <w:r>
        <w:t xml:space="preserve"> 15.6HD(1366*768</w:t>
      </w:r>
      <w:r>
        <w:rPr>
          <w:lang w:val="en-US"/>
        </w:rPr>
        <w:t>)</w:t>
      </w:r>
      <w:proofErr w:type="spellStart"/>
      <w:r>
        <w:rPr>
          <w:lang w:val="en-US"/>
        </w:rPr>
        <w:t>wled</w:t>
      </w:r>
      <w:bookmarkStart w:id="0" w:name="_GoBack"/>
      <w:bookmarkEnd w:id="0"/>
      <w:proofErr w:type="spellEnd"/>
    </w:p>
    <w:p w:rsidR="00BC5FB7" w:rsidRDefault="00BC5FB7" w:rsidP="008F03D0"/>
    <w:p w:rsidR="008F03D0" w:rsidRDefault="008F03D0" w:rsidP="008F03D0"/>
    <w:p w:rsidR="008F03D0" w:rsidRDefault="008F03D0" w:rsidP="008F03D0">
      <w:r>
        <w:t>Gaming machine</w:t>
      </w:r>
    </w:p>
    <w:p w:rsidR="008F03D0" w:rsidRDefault="008F03D0" w:rsidP="008F03D0"/>
    <w:p w:rsidR="008F03D0" w:rsidRDefault="008F03D0" w:rsidP="008F03D0">
      <w:r>
        <w:t>Graphic Designer</w:t>
      </w:r>
    </w:p>
    <w:p w:rsidR="008F03D0" w:rsidRDefault="008F03D0" w:rsidP="008F03D0"/>
    <w:p w:rsidR="008F03D0" w:rsidRDefault="008F03D0" w:rsidP="008F03D0"/>
    <w:p w:rsidR="008F03D0" w:rsidRDefault="008F03D0" w:rsidP="008F03D0"/>
    <w:p w:rsidR="008F03D0" w:rsidRDefault="008F03D0" w:rsidP="008F03D0"/>
    <w:p w:rsidR="008F03D0" w:rsidRDefault="008F03D0" w:rsidP="008F03D0"/>
    <w:p w:rsidR="008F03D0" w:rsidRDefault="008F03D0" w:rsidP="008F03D0"/>
    <w:sectPr w:rsidR="008F0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6220D"/>
    <w:multiLevelType w:val="hybridMultilevel"/>
    <w:tmpl w:val="5660FFE4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4C25DB"/>
    <w:multiLevelType w:val="hybridMultilevel"/>
    <w:tmpl w:val="F8881B74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3D0"/>
    <w:rsid w:val="0006589A"/>
    <w:rsid w:val="008F03D0"/>
    <w:rsid w:val="0090229E"/>
    <w:rsid w:val="00A115D0"/>
    <w:rsid w:val="00BC5FB7"/>
    <w:rsid w:val="00C91F99"/>
    <w:rsid w:val="00D3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3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9EF8511C</Template>
  <TotalTime>1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 McLaughlin</dc:creator>
  <cp:lastModifiedBy>Manjit Singh</cp:lastModifiedBy>
  <cp:revision>2</cp:revision>
  <dcterms:created xsi:type="dcterms:W3CDTF">2013-09-18T20:20:00Z</dcterms:created>
  <dcterms:modified xsi:type="dcterms:W3CDTF">2013-09-18T20:20:00Z</dcterms:modified>
</cp:coreProperties>
</file>