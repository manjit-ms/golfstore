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9DA" w:rsidRDefault="00CE09DA">
      <w:r>
        <w:t>(A)</w:t>
      </w:r>
    </w:p>
    <w:p w:rsidR="00CE09DA" w:rsidRDefault="00CE09DA">
      <w:r>
        <w:t>Answer: Data which repeats in different fields of formation refers to redundant data.</w:t>
      </w:r>
    </w:p>
    <w:p w:rsidR="00CE09DA" w:rsidRDefault="00CE09DA"/>
    <w:p w:rsidR="005C62E6" w:rsidRDefault="00CE09DA">
      <w:r>
        <w:t>(B)</w:t>
      </w:r>
    </w:p>
    <w:p w:rsidR="00CE09DA" w:rsidRDefault="00CE09DA">
      <w:r>
        <w:t>Answer: Patient name exit in following</w:t>
      </w:r>
    </w:p>
    <w:p w:rsidR="00CE09DA" w:rsidRPr="00CE09DA" w:rsidRDefault="00CE09DA" w:rsidP="00CE09DA">
      <w:pPr>
        <w:pStyle w:val="ListParagraph"/>
        <w:numPr>
          <w:ilvl w:val="0"/>
          <w:numId w:val="1"/>
        </w:numPr>
      </w:pPr>
      <w:r w:rsidRPr="00CE09DA">
        <w:rPr>
          <w:rFonts w:cstheme="minorHAnsi"/>
          <w:sz w:val="24"/>
          <w:lang w:val="en-GB"/>
        </w:rPr>
        <w:t>Patient File</w:t>
      </w:r>
    </w:p>
    <w:p w:rsidR="00CE09DA" w:rsidRPr="00CE09DA" w:rsidRDefault="00CE09DA" w:rsidP="00CE09DA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lang w:val="en-GB"/>
        </w:rPr>
        <w:t>Ward File</w:t>
      </w:r>
    </w:p>
    <w:p w:rsidR="00CE09DA" w:rsidRPr="00CE09DA" w:rsidRDefault="00CE09DA" w:rsidP="00CE09DA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lang w:val="en-GB"/>
        </w:rPr>
        <w:t>Doctor File</w:t>
      </w:r>
    </w:p>
    <w:p w:rsidR="00B90165" w:rsidRPr="00B90165" w:rsidRDefault="00CE09DA" w:rsidP="00B90165">
      <w:pPr>
        <w:pStyle w:val="ListParagraph"/>
        <w:numPr>
          <w:ilvl w:val="0"/>
          <w:numId w:val="1"/>
        </w:numPr>
      </w:pPr>
      <w:r w:rsidRPr="00B90165">
        <w:rPr>
          <w:rFonts w:cstheme="minorHAnsi"/>
          <w:sz w:val="24"/>
          <w:lang w:val="en-GB"/>
        </w:rPr>
        <w:t>Nurse File</w:t>
      </w:r>
    </w:p>
    <w:p w:rsidR="00CE09DA" w:rsidRDefault="00B90165" w:rsidP="00B90165">
      <w:r>
        <w:t>Drug ID is repeated in following</w:t>
      </w:r>
    </w:p>
    <w:p w:rsidR="00B90165" w:rsidRPr="00B90165" w:rsidRDefault="00B90165" w:rsidP="00B90165">
      <w:pPr>
        <w:pStyle w:val="ListParagraph"/>
        <w:numPr>
          <w:ilvl w:val="0"/>
          <w:numId w:val="2"/>
        </w:numPr>
      </w:pPr>
      <w:r w:rsidRPr="00B90165">
        <w:rPr>
          <w:rFonts w:cstheme="minorHAnsi"/>
          <w:sz w:val="24"/>
          <w:lang w:val="en-GB"/>
        </w:rPr>
        <w:t>Drug File</w:t>
      </w:r>
    </w:p>
    <w:p w:rsidR="00B90165" w:rsidRPr="00B90165" w:rsidRDefault="00B90165" w:rsidP="00B90165">
      <w:pPr>
        <w:pStyle w:val="ListParagraph"/>
        <w:numPr>
          <w:ilvl w:val="0"/>
          <w:numId w:val="2"/>
        </w:numPr>
      </w:pPr>
      <w:r>
        <w:rPr>
          <w:rFonts w:cstheme="minorHAnsi"/>
          <w:sz w:val="24"/>
          <w:lang w:val="en-GB"/>
        </w:rPr>
        <w:t>Nurse File</w:t>
      </w:r>
    </w:p>
    <w:p w:rsidR="00B90165" w:rsidRPr="00B90165" w:rsidRDefault="00B90165" w:rsidP="00B90165">
      <w:pPr>
        <w:pStyle w:val="ListParagraph"/>
        <w:numPr>
          <w:ilvl w:val="0"/>
          <w:numId w:val="2"/>
        </w:numPr>
      </w:pPr>
      <w:r>
        <w:rPr>
          <w:rFonts w:cstheme="minorHAnsi"/>
          <w:sz w:val="24"/>
          <w:lang w:val="en-GB"/>
        </w:rPr>
        <w:t>Patient File</w:t>
      </w:r>
    </w:p>
    <w:p w:rsidR="00B90165" w:rsidRDefault="00B90165" w:rsidP="00B90165">
      <w:r>
        <w:t>Drug name is repeated in following</w:t>
      </w:r>
    </w:p>
    <w:p w:rsidR="00B90165" w:rsidRPr="00B90165" w:rsidRDefault="00B90165" w:rsidP="00B90165">
      <w:pPr>
        <w:pStyle w:val="ListParagraph"/>
        <w:numPr>
          <w:ilvl w:val="0"/>
          <w:numId w:val="3"/>
        </w:numPr>
      </w:pPr>
      <w:r>
        <w:rPr>
          <w:rFonts w:cstheme="minorHAnsi"/>
          <w:sz w:val="24"/>
          <w:lang w:val="en-GB"/>
        </w:rPr>
        <w:t>Patient File</w:t>
      </w:r>
    </w:p>
    <w:p w:rsidR="00B90165" w:rsidRPr="00B90165" w:rsidRDefault="00B90165" w:rsidP="00B90165">
      <w:pPr>
        <w:pStyle w:val="ListParagraph"/>
        <w:numPr>
          <w:ilvl w:val="0"/>
          <w:numId w:val="3"/>
        </w:numPr>
      </w:pPr>
      <w:r>
        <w:rPr>
          <w:rFonts w:cstheme="minorHAnsi"/>
          <w:sz w:val="24"/>
          <w:lang w:val="en-GB"/>
        </w:rPr>
        <w:t>Nurse File</w:t>
      </w:r>
    </w:p>
    <w:p w:rsidR="00B90165" w:rsidRPr="00B90165" w:rsidRDefault="00B90165" w:rsidP="00B90165">
      <w:pPr>
        <w:pStyle w:val="ListParagraph"/>
        <w:numPr>
          <w:ilvl w:val="0"/>
          <w:numId w:val="3"/>
        </w:numPr>
      </w:pPr>
      <w:r>
        <w:rPr>
          <w:rFonts w:cstheme="minorHAnsi"/>
          <w:sz w:val="24"/>
          <w:lang w:val="en-GB"/>
        </w:rPr>
        <w:t>Drug File</w:t>
      </w:r>
    </w:p>
    <w:p w:rsidR="00B90165" w:rsidRDefault="00B90165" w:rsidP="00B90165">
      <w:r>
        <w:t>Nurse Name repeated in following</w:t>
      </w:r>
    </w:p>
    <w:p w:rsidR="00B90165" w:rsidRPr="00B90165" w:rsidRDefault="00B90165" w:rsidP="00B90165">
      <w:pPr>
        <w:pStyle w:val="ListParagraph"/>
        <w:numPr>
          <w:ilvl w:val="0"/>
          <w:numId w:val="4"/>
        </w:numPr>
      </w:pPr>
      <w:r>
        <w:rPr>
          <w:rFonts w:cstheme="minorHAnsi"/>
          <w:sz w:val="24"/>
          <w:lang w:val="en-GB"/>
        </w:rPr>
        <w:t>Patient File</w:t>
      </w:r>
    </w:p>
    <w:p w:rsidR="00B90165" w:rsidRPr="00B90165" w:rsidRDefault="00B90165" w:rsidP="00B90165">
      <w:pPr>
        <w:pStyle w:val="ListParagraph"/>
        <w:numPr>
          <w:ilvl w:val="0"/>
          <w:numId w:val="4"/>
        </w:numPr>
      </w:pPr>
      <w:r>
        <w:rPr>
          <w:rFonts w:cstheme="minorHAnsi"/>
          <w:sz w:val="24"/>
          <w:lang w:val="en-GB"/>
        </w:rPr>
        <w:t>Ward File</w:t>
      </w:r>
    </w:p>
    <w:p w:rsidR="00B90165" w:rsidRPr="00B43818" w:rsidRDefault="00B90165" w:rsidP="00B90165">
      <w:pPr>
        <w:pStyle w:val="ListParagraph"/>
        <w:numPr>
          <w:ilvl w:val="0"/>
          <w:numId w:val="4"/>
        </w:numPr>
      </w:pPr>
      <w:r>
        <w:rPr>
          <w:rFonts w:cstheme="minorHAnsi"/>
          <w:sz w:val="24"/>
          <w:lang w:val="en-GB"/>
        </w:rPr>
        <w:t>Nurse File</w:t>
      </w:r>
    </w:p>
    <w:p w:rsidR="00B43818" w:rsidRDefault="00B43818" w:rsidP="00B43818">
      <w:proofErr w:type="gramStart"/>
      <w:r>
        <w:t>( C</w:t>
      </w:r>
      <w:proofErr w:type="gramEnd"/>
      <w:r>
        <w:t xml:space="preserve"> )</w:t>
      </w:r>
    </w:p>
    <w:p w:rsidR="00B43818" w:rsidRPr="00B43818" w:rsidRDefault="00B43818" w:rsidP="00B43818">
      <w:pPr>
        <w:rPr>
          <w:b/>
        </w:rPr>
      </w:pPr>
      <w:r>
        <w:t xml:space="preserve">Answer Treatment file: Patient id, Consultant id, Nurse </w:t>
      </w:r>
      <w:proofErr w:type="gramStart"/>
      <w:r>
        <w:t>id</w:t>
      </w:r>
      <w:proofErr w:type="gramEnd"/>
      <w:r>
        <w:t>, Ward, Drug id</w:t>
      </w:r>
      <w:bookmarkStart w:id="0" w:name="_GoBack"/>
      <w:bookmarkEnd w:id="0"/>
    </w:p>
    <w:p w:rsidR="00B43818" w:rsidRPr="00B90165" w:rsidRDefault="00B43818" w:rsidP="00B43818"/>
    <w:p w:rsidR="00B90165" w:rsidRDefault="00B90165" w:rsidP="00B90165"/>
    <w:p w:rsidR="00B90165" w:rsidRDefault="00B90165" w:rsidP="00B90165"/>
    <w:p w:rsidR="00B90165" w:rsidRDefault="00B90165" w:rsidP="00B90165"/>
    <w:p w:rsidR="00B90165" w:rsidRDefault="00B90165" w:rsidP="00B90165"/>
    <w:p w:rsidR="00B90165" w:rsidRDefault="00B90165" w:rsidP="00B90165">
      <w:r>
        <w:t>So patient name is redundant in above file systems</w:t>
      </w:r>
    </w:p>
    <w:p w:rsidR="00B90165" w:rsidRDefault="00B90165" w:rsidP="00B90165"/>
    <w:sectPr w:rsidR="00B9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3110"/>
    <w:multiLevelType w:val="hybridMultilevel"/>
    <w:tmpl w:val="EDB626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53947"/>
    <w:multiLevelType w:val="hybridMultilevel"/>
    <w:tmpl w:val="2F2062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A3B3F"/>
    <w:multiLevelType w:val="hybridMultilevel"/>
    <w:tmpl w:val="19B0BD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823E1"/>
    <w:multiLevelType w:val="hybridMultilevel"/>
    <w:tmpl w:val="3BC0A7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9DA"/>
    <w:rsid w:val="0052501A"/>
    <w:rsid w:val="00872F8D"/>
    <w:rsid w:val="00B43818"/>
    <w:rsid w:val="00B90165"/>
    <w:rsid w:val="00C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11D9705F</Template>
  <TotalTime>17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Singh</dc:creator>
  <cp:lastModifiedBy>Manjit Singh</cp:lastModifiedBy>
  <cp:revision>1</cp:revision>
  <dcterms:created xsi:type="dcterms:W3CDTF">2013-10-02T18:55:00Z</dcterms:created>
  <dcterms:modified xsi:type="dcterms:W3CDTF">2013-10-02T19:40:00Z</dcterms:modified>
</cp:coreProperties>
</file>